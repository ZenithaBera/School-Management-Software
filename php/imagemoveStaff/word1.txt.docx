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461"/>
        <w:tblW w:w="4999" w:type="pct"/>
        <w:tblLayout w:type="fixed"/>
        <w:tblLook w:val="0600" w:firstRow="0" w:lastRow="0" w:firstColumn="0" w:lastColumn="0" w:noHBand="1" w:noVBand="1"/>
        <w:tblCaption w:val="Layout table"/>
      </w:tblPr>
      <w:tblGrid>
        <w:gridCol w:w="4591"/>
        <w:gridCol w:w="630"/>
        <w:gridCol w:w="4684"/>
        <w:gridCol w:w="447"/>
        <w:gridCol w:w="4765"/>
      </w:tblGrid>
      <w:tr w:rsidR="0079158B" w:rsidRPr="0079158B" w:rsidTr="0079158B">
        <w:trPr>
          <w:cantSplit/>
          <w:trHeight w:val="6768"/>
        </w:trPr>
        <w:tc>
          <w:tcPr>
            <w:tcW w:w="1518" w:type="pct"/>
          </w:tcPr>
          <w:p w:rsidR="0079158B" w:rsidRPr="0079158B" w:rsidRDefault="0079158B" w:rsidP="0079158B">
            <w:pPr>
              <w:rPr>
                <w:rFonts w:ascii="Berlin Sans FB Demi" w:hAnsi="Berlin Sans FB Demi"/>
              </w:rPr>
            </w:pPr>
          </w:p>
          <w:sdt>
            <w:sdtPr>
              <w:rPr>
                <w:rFonts w:ascii="Berlin Sans FB Demi" w:hAnsi="Berlin Sans FB Demi"/>
              </w:rPr>
              <w:id w:val="172221744"/>
              <w:placeholder>
                <w:docPart w:val="A60294BD77A84E538C7F7A3438350DFB"/>
              </w:placeholder>
              <w:temporary/>
              <w:showingPlcHdr/>
              <w15:appearance w15:val="hidden"/>
            </w:sdtPr>
            <w:sdtContent>
              <w:p w:rsidR="0079158B" w:rsidRPr="0079158B" w:rsidRDefault="0079158B" w:rsidP="0079158B">
                <w:pPr>
                  <w:rPr>
                    <w:rFonts w:ascii="Berlin Sans FB Demi" w:hAnsi="Berlin Sans FB Demi"/>
                  </w:rPr>
                </w:pPr>
                <w:r w:rsidRPr="0079158B">
                  <w:rPr>
                    <w:rFonts w:ascii="Vivaldi" w:hAnsi="Vivaldi"/>
                    <w:color w:val="C800C8"/>
                    <w:sz w:val="48"/>
                    <w:szCs w:val="48"/>
                  </w:rPr>
                  <w:t>You can use this fresh, professional brochure just as it is or easily customize it.</w:t>
                </w:r>
              </w:p>
            </w:sdtContent>
          </w:sdt>
          <w:sdt>
            <w:sdtPr>
              <w:rPr>
                <w:rFonts w:ascii="Berlin Sans FB Demi" w:hAnsi="Berlin Sans FB Demi"/>
              </w:rPr>
              <w:id w:val="530853805"/>
              <w:placeholder>
                <w:docPart w:val="9BDE6B2BB45844A1AC1EE836D9FF020F"/>
              </w:placeholder>
              <w:temporary/>
              <w:showingPlcHdr/>
              <w15:appearance w15:val="hidden"/>
            </w:sdtPr>
            <w:sdtContent>
              <w:p w:rsidR="0079158B" w:rsidRPr="0079158B" w:rsidRDefault="0079158B" w:rsidP="0079158B">
                <w:pPr>
                  <w:rPr>
                    <w:rFonts w:ascii="Brush Script MT" w:hAnsi="Brush Script MT"/>
                    <w:sz w:val="32"/>
                    <w:szCs w:val="32"/>
                  </w:rPr>
                </w:pPr>
                <w:r w:rsidRPr="0079158B">
                  <w:rPr>
                    <w:rFonts w:ascii="Brush Script MT" w:hAnsi="Brush Script MT"/>
                    <w:sz w:val="32"/>
                    <w:szCs w:val="32"/>
                  </w:rPr>
                  <w:t>We’ve included a few tips throughout the template to help you get started.</w:t>
                </w:r>
              </w:p>
              <w:p w:rsidR="0079158B" w:rsidRPr="0079158B" w:rsidRDefault="0079158B" w:rsidP="0079158B">
                <w:pPr>
                  <w:rPr>
                    <w:rFonts w:ascii="Berlin Sans FB Demi" w:hAnsi="Berlin Sans FB Demi"/>
                  </w:rPr>
                </w:pPr>
                <w:r w:rsidRPr="0079158B">
                  <w:rPr>
                    <w:rFonts w:ascii="Brush Script MT" w:hAnsi="Brush Script MT"/>
                    <w:sz w:val="32"/>
                    <w:szCs w:val="32"/>
                  </w:rP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sdtContent>
          </w:sdt>
        </w:tc>
        <w:tc>
          <w:tcPr>
            <w:tcW w:w="208" w:type="pct"/>
          </w:tcPr>
          <w:p w:rsidR="0079158B" w:rsidRPr="0079158B" w:rsidRDefault="0079158B" w:rsidP="0079158B">
            <w:pPr>
              <w:rPr>
                <w:rFonts w:ascii="Berlin Sans FB Demi" w:hAnsi="Berlin Sans FB Demi"/>
              </w:rPr>
            </w:pPr>
          </w:p>
        </w:tc>
        <w:tc>
          <w:tcPr>
            <w:tcW w:w="1549" w:type="pct"/>
            <w:vAlign w:val="center"/>
          </w:tcPr>
          <w:p w:rsidR="0079158B" w:rsidRPr="0079158B" w:rsidRDefault="0079158B" w:rsidP="0079158B">
            <w:pPr>
              <w:rPr>
                <w:rFonts w:ascii="Vivaldi" w:hAnsi="Vivaldi"/>
                <w:color w:val="217D99" w:themeColor="accent4" w:themeShade="BF"/>
                <w:sz w:val="48"/>
                <w:szCs w:val="48"/>
              </w:rPr>
            </w:pPr>
            <w:r w:rsidRPr="0079158B">
              <w:rPr>
                <w:rFonts w:ascii="Vivaldi" w:hAnsi="Vivaldi"/>
                <w:color w:val="217D99" w:themeColor="accent4" w:themeShade="BF"/>
                <w:sz w:val="48"/>
                <w:szCs w:val="48"/>
              </w:rPr>
              <w:t>Address</w:t>
            </w:r>
          </w:p>
          <w:sdt>
            <w:sdtPr>
              <w:rPr>
                <w:rFonts w:ascii="Brush Script MT" w:hAnsi="Brush Script MT"/>
                <w:color w:val="FFFFFF" w:themeColor="background2"/>
                <w:sz w:val="32"/>
                <w:szCs w:val="32"/>
              </w:rPr>
              <w:id w:val="1619031217"/>
              <w:placeholder>
                <w:docPart w:val="7548C98208DC4F769532A556608002E8"/>
              </w:placeholder>
              <w:temporary/>
              <w:showingPlcHdr/>
              <w15:appearance w15:val="hidden"/>
            </w:sdtPr>
            <w:sdtContent>
              <w:p w:rsidR="0079158B" w:rsidRPr="0079158B" w:rsidRDefault="0079158B" w:rsidP="0079158B">
                <w:pPr>
                  <w:rPr>
                    <w:rFonts w:ascii="Brush Script MT" w:hAnsi="Brush Script MT"/>
                    <w:color w:val="FFFFFF" w:themeColor="background2"/>
                    <w:sz w:val="32"/>
                    <w:szCs w:val="32"/>
                  </w:rPr>
                </w:pPr>
                <w:r w:rsidRPr="0079158B">
                  <w:rPr>
                    <w:rStyle w:val="PlaceholderText"/>
                    <w:rFonts w:ascii="Brush Script MT" w:hAnsi="Brush Script MT"/>
                    <w:color w:val="FFFFFF" w:themeColor="background2"/>
                    <w:sz w:val="32"/>
                    <w:szCs w:val="32"/>
                  </w:rPr>
                  <w:t>4567 Main St Buffalo, NY 98052</w:t>
                </w:r>
              </w:p>
            </w:sdtContent>
          </w:sdt>
          <w:p w:rsidR="0079158B" w:rsidRPr="0079158B" w:rsidRDefault="0079158B" w:rsidP="0079158B">
            <w:pPr>
              <w:rPr>
                <w:rFonts w:ascii="Brush Script MT" w:hAnsi="Brush Script MT"/>
                <w:sz w:val="32"/>
                <w:szCs w:val="32"/>
              </w:rPr>
            </w:pPr>
            <w:r w:rsidRPr="0079158B">
              <w:rPr>
                <w:rFonts w:ascii="Brush Script MT" w:hAnsi="Brush Script MT"/>
                <w:sz w:val="32"/>
                <w:szCs w:val="32"/>
              </w:rPr>
              <w:t>contact us</w:t>
            </w:r>
          </w:p>
          <w:p w:rsidR="0079158B" w:rsidRPr="0079158B" w:rsidRDefault="0079158B" w:rsidP="0079158B">
            <w:pPr>
              <w:rPr>
                <w:rFonts w:ascii="Brush Script MT" w:hAnsi="Brush Script MT"/>
                <w:color w:val="FFFFFF" w:themeColor="background2"/>
                <w:sz w:val="32"/>
                <w:szCs w:val="32"/>
              </w:rPr>
            </w:pPr>
            <w:sdt>
              <w:sdtPr>
                <w:rPr>
                  <w:rFonts w:ascii="Brush Script MT" w:hAnsi="Brush Script MT"/>
                  <w:sz w:val="32"/>
                  <w:szCs w:val="32"/>
                </w:rPr>
                <w:id w:val="-131416220"/>
                <w:placeholder>
                  <w:docPart w:val="2CD4F96FA74B41128FF25A9BBD5DA3E2"/>
                </w:placeholder>
                <w:temporary/>
                <w:showingPlcHdr/>
                <w15:appearance w15:val="hidden"/>
              </w:sdtPr>
              <w:sdtEndPr>
                <w:rPr>
                  <w:color w:val="FFFFFF" w:themeColor="background2"/>
                </w:rPr>
              </w:sdtEndPr>
              <w:sdtContent>
                <w:r w:rsidRPr="0079158B">
                  <w:rPr>
                    <w:rStyle w:val="PlaceholderText"/>
                    <w:rFonts w:ascii="Brush Script MT" w:hAnsi="Brush Script MT"/>
                    <w:color w:val="FFFFFF" w:themeColor="background2"/>
                    <w:sz w:val="32"/>
                    <w:szCs w:val="32"/>
                  </w:rPr>
                  <w:t>The Phone Company</w:t>
                </w:r>
              </w:sdtContent>
            </w:sdt>
            <w:r w:rsidRPr="0079158B">
              <w:rPr>
                <w:rFonts w:ascii="Brush Script MT" w:hAnsi="Brush Script MT"/>
                <w:color w:val="FFFFFF" w:themeColor="background2"/>
                <w:sz w:val="32"/>
                <w:szCs w:val="32"/>
              </w:rPr>
              <w:t xml:space="preserve"> | </w:t>
            </w:r>
            <w:sdt>
              <w:sdtPr>
                <w:rPr>
                  <w:rFonts w:ascii="Brush Script MT" w:hAnsi="Brush Script MT"/>
                  <w:color w:val="FFFFFF" w:themeColor="background2"/>
                  <w:sz w:val="32"/>
                  <w:szCs w:val="32"/>
                </w:rPr>
                <w:id w:val="1333726980"/>
                <w:placeholder>
                  <w:docPart w:val="ED218368AC8046BEBE34B9D2FE2D1FE6"/>
                </w:placeholder>
                <w:temporary/>
                <w:showingPlcHdr/>
                <w15:appearance w15:val="hidden"/>
              </w:sdtPr>
              <w:sdtContent>
                <w:r w:rsidRPr="0079158B">
                  <w:rPr>
                    <w:rFonts w:ascii="Brush Script MT" w:hAnsi="Brush Script MT"/>
                    <w:color w:val="FFFFFF" w:themeColor="background2"/>
                    <w:sz w:val="32"/>
                    <w:szCs w:val="32"/>
                  </w:rPr>
                  <w:t xml:space="preserve">(206) </w:t>
                </w:r>
                <w:r w:rsidRPr="0079158B">
                  <w:rPr>
                    <w:rStyle w:val="PlaceholderText"/>
                    <w:rFonts w:ascii="Brush Script MT" w:hAnsi="Brush Script MT"/>
                    <w:color w:val="FFFFFF" w:themeColor="background2"/>
                    <w:sz w:val="32"/>
                    <w:szCs w:val="32"/>
                  </w:rPr>
                  <w:t>555</w:t>
                </w:r>
                <w:r w:rsidRPr="0079158B">
                  <w:rPr>
                    <w:rStyle w:val="PlaceholderText"/>
                    <w:rFonts w:ascii="Times New Roman" w:hAnsi="Times New Roman"/>
                    <w:color w:val="FFFFFF" w:themeColor="background2"/>
                    <w:sz w:val="32"/>
                    <w:szCs w:val="32"/>
                  </w:rPr>
                  <w:t>‐</w:t>
                </w:r>
                <w:r w:rsidRPr="0079158B">
                  <w:rPr>
                    <w:rStyle w:val="PlaceholderText"/>
                    <w:rFonts w:ascii="Brush Script MT" w:hAnsi="Brush Script MT"/>
                    <w:color w:val="FFFFFF" w:themeColor="background2"/>
                    <w:sz w:val="32"/>
                    <w:szCs w:val="32"/>
                  </w:rPr>
                  <w:t>0100</w:t>
                </w:r>
              </w:sdtContent>
            </w:sdt>
            <w:r w:rsidRPr="0079158B">
              <w:rPr>
                <w:rFonts w:ascii="Brush Script MT" w:hAnsi="Brush Script MT"/>
                <w:color w:val="FFFFFF" w:themeColor="background2"/>
                <w:sz w:val="32"/>
                <w:szCs w:val="32"/>
              </w:rPr>
              <w:t xml:space="preserve"> | </w:t>
            </w:r>
            <w:sdt>
              <w:sdtPr>
                <w:rPr>
                  <w:rFonts w:ascii="Brush Script MT" w:hAnsi="Brush Script MT"/>
                  <w:color w:val="FFFFFF" w:themeColor="background2"/>
                  <w:sz w:val="32"/>
                  <w:szCs w:val="32"/>
                </w:rPr>
                <w:id w:val="-2018537683"/>
                <w:placeholder>
                  <w:docPart w:val="E5B1B7C72FD5424482E7815EE36827DA"/>
                </w:placeholder>
                <w:temporary/>
                <w:showingPlcHdr/>
                <w15:appearance w15:val="hidden"/>
              </w:sdtPr>
              <w:sdtContent>
                <w:r w:rsidRPr="0079158B">
                  <w:rPr>
                    <w:rFonts w:ascii="Brush Script MT" w:hAnsi="Brush Script MT"/>
                    <w:sz w:val="32"/>
                    <w:szCs w:val="32"/>
                  </w:rPr>
                  <w:t>info@thephone-company.com</w:t>
                </w:r>
              </w:sdtContent>
            </w:sdt>
          </w:p>
          <w:sdt>
            <w:sdtPr>
              <w:rPr>
                <w:rFonts w:ascii="Brush Script MT" w:hAnsi="Brush Script MT"/>
                <w:color w:val="FFFFFF" w:themeColor="background2"/>
                <w:sz w:val="32"/>
                <w:szCs w:val="32"/>
              </w:rPr>
              <w:id w:val="1395389194"/>
              <w:placeholder>
                <w:docPart w:val="1988447605A5465993A03CA7B8D42DA5"/>
              </w:placeholder>
              <w:temporary/>
              <w:showingPlcHdr/>
              <w15:appearance w15:val="hidden"/>
            </w:sdtPr>
            <w:sdtContent>
              <w:p w:rsidR="0079158B" w:rsidRPr="0079158B" w:rsidRDefault="0079158B" w:rsidP="0079158B">
                <w:pPr>
                  <w:rPr>
                    <w:rFonts w:ascii="Brush Script MT" w:hAnsi="Brush Script MT"/>
                    <w:sz w:val="32"/>
                    <w:szCs w:val="32"/>
                  </w:rPr>
                </w:pPr>
                <w:r w:rsidRPr="0079158B">
                  <w:rPr>
                    <w:rStyle w:val="PlaceholderText"/>
                    <w:rFonts w:ascii="Brush Script MT" w:hAnsi="Brush Script MT"/>
                    <w:color w:val="FFFFFF" w:themeColor="background2"/>
                    <w:sz w:val="32"/>
                    <w:szCs w:val="32"/>
                  </w:rPr>
                  <w:t>www.thephone-company.com</w:t>
                </w:r>
              </w:p>
            </w:sdtContent>
          </w:sdt>
        </w:tc>
        <w:tc>
          <w:tcPr>
            <w:tcW w:w="148" w:type="pct"/>
          </w:tcPr>
          <w:p w:rsidR="0079158B" w:rsidRPr="0079158B" w:rsidRDefault="0079158B" w:rsidP="0079158B">
            <w:pPr>
              <w:rPr>
                <w:rFonts w:ascii="Berlin Sans FB Demi" w:hAnsi="Berlin Sans FB Demi"/>
              </w:rPr>
            </w:pPr>
          </w:p>
        </w:tc>
        <w:tc>
          <w:tcPr>
            <w:tcW w:w="1576" w:type="pct"/>
          </w:tcPr>
          <w:p w:rsidR="0079158B" w:rsidRPr="008210A3" w:rsidRDefault="0079158B" w:rsidP="0079158B">
            <w:pPr>
              <w:rPr>
                <w:rFonts w:ascii="French Script MT" w:hAnsi="French Script MT"/>
                <w:color w:val="C81254" w:themeColor="accent2" w:themeShade="BF"/>
                <w:sz w:val="40"/>
                <w:szCs w:val="40"/>
              </w:rPr>
            </w:pPr>
            <w:sdt>
              <w:sdtPr>
                <w:rPr>
                  <w:rFonts w:ascii="French Script MT" w:hAnsi="French Script MT"/>
                  <w:color w:val="C81254" w:themeColor="accent2" w:themeShade="BF"/>
                  <w:sz w:val="40"/>
                  <w:szCs w:val="40"/>
                </w:rPr>
                <w:id w:val="1889614098"/>
                <w:placeholder>
                  <w:docPart w:val="647C3972A19544DDAC8B4C75703860B4"/>
                </w:placeholder>
                <w:temporary/>
                <w:showingPlcHdr/>
                <w15:appearance w15:val="hidden"/>
              </w:sdtPr>
              <w:sdtContent>
                <w:r w:rsidRPr="008210A3">
                  <w:rPr>
                    <w:rFonts w:ascii="French Script MT" w:hAnsi="French Script MT"/>
                    <w:color w:val="C81254" w:themeColor="accent2" w:themeShade="BF"/>
                    <w:sz w:val="40"/>
                    <w:szCs w:val="40"/>
                  </w:rPr>
                  <w:t>Event subtitle</w:t>
                </w:r>
              </w:sdtContent>
            </w:sdt>
          </w:p>
          <w:p w:rsidR="0079158B" w:rsidRPr="008210A3" w:rsidRDefault="0079158B" w:rsidP="0079158B">
            <w:pPr>
              <w:rPr>
                <w:rFonts w:ascii="French Script MT" w:hAnsi="French Script MT"/>
                <w:color w:val="C81254" w:themeColor="accent2" w:themeShade="BF"/>
                <w:sz w:val="40"/>
                <w:szCs w:val="40"/>
              </w:rPr>
            </w:pPr>
            <w:sdt>
              <w:sdtPr>
                <w:rPr>
                  <w:rFonts w:ascii="French Script MT" w:hAnsi="French Script MT"/>
                  <w:color w:val="C81254" w:themeColor="accent2" w:themeShade="BF"/>
                  <w:sz w:val="40"/>
                  <w:szCs w:val="40"/>
                </w:rPr>
                <w:id w:val="236600462"/>
                <w:placeholder>
                  <w:docPart w:val="DDA33C2CA6A543D9A9D78F2F1777655B"/>
                </w:placeholder>
                <w:temporary/>
                <w:showingPlcHdr/>
                <w15:appearance w15:val="hidden"/>
              </w:sdtPr>
              <w:sdtContent>
                <w:r w:rsidRPr="008210A3">
                  <w:rPr>
                    <w:rFonts w:ascii="French Script MT" w:hAnsi="French Script MT"/>
                    <w:color w:val="C81254" w:themeColor="accent2" w:themeShade="BF"/>
                    <w:sz w:val="40"/>
                    <w:szCs w:val="40"/>
                  </w:rPr>
                  <w:t>event series name</w:t>
                </w:r>
              </w:sdtContent>
            </w:sdt>
          </w:p>
          <w:bookmarkStart w:id="0" w:name="_GoBack"/>
          <w:p w:rsidR="0079158B" w:rsidRPr="0079158B" w:rsidRDefault="0079158B" w:rsidP="0079158B">
            <w:pPr>
              <w:rPr>
                <w:rFonts w:ascii="Berlin Sans FB Demi" w:hAnsi="Berlin Sans FB Demi"/>
              </w:rPr>
            </w:pPr>
            <w:sdt>
              <w:sdtPr>
                <w:rPr>
                  <w:rFonts w:ascii="French Script MT" w:hAnsi="French Script MT"/>
                  <w:color w:val="C81254" w:themeColor="accent2" w:themeShade="BF"/>
                  <w:sz w:val="40"/>
                  <w:szCs w:val="40"/>
                </w:rPr>
                <w:id w:val="1849061901"/>
                <w:placeholder>
                  <w:docPart w:val="E4232056BD104488A9BED0DE910CC8BF"/>
                </w:placeholder>
                <w:temporary/>
                <w:showingPlcHdr/>
                <w15:appearance w15:val="hidden"/>
              </w:sdtPr>
              <w:sdtEndPr>
                <w:rPr>
                  <w:color w:val="C6FEF6"/>
                </w:rPr>
              </w:sdtEndPr>
              <w:sdtContent>
                <w:r w:rsidRPr="008210A3">
                  <w:rPr>
                    <w:rStyle w:val="PlaceholderText"/>
                    <w:rFonts w:ascii="French Script MT" w:hAnsi="French Script MT"/>
                    <w:color w:val="C81254" w:themeColor="accent2" w:themeShade="BF"/>
                    <w:sz w:val="40"/>
                    <w:szCs w:val="40"/>
                  </w:rPr>
                  <w:t>Add a brief description of the event series here</w:t>
                </w:r>
              </w:sdtContent>
            </w:sdt>
            <w:bookmarkEnd w:id="0"/>
          </w:p>
        </w:tc>
      </w:tr>
    </w:tbl>
    <w:p w:rsidR="0035526D" w:rsidRDefault="0035526D">
      <w: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Tr="00E77933">
        <w:trPr>
          <w:cantSplit/>
          <w:trHeight w:val="5783"/>
        </w:trPr>
        <w:tc>
          <w:tcPr>
            <w:tcW w:w="1518" w:type="pct"/>
          </w:tcPr>
          <w:sdt>
            <w:sdtPr>
              <w:id w:val="-2114737685"/>
              <w:placeholder>
                <w:docPart w:val="A181923058DC4A34B876D6BFCFB6AEE8"/>
              </w:placeholder>
              <w:temporary/>
              <w:showingPlcHdr/>
              <w15:appearance w15:val="hidden"/>
            </w:sdtPr>
            <w:sdtEndPr>
              <w:rPr>
                <w:rStyle w:val="Heading3Char"/>
                <w:rFonts w:asciiTheme="majorHAnsi" w:eastAsiaTheme="majorEastAsia" w:hAnsiTheme="majorHAnsi" w:cstheme="majorBidi"/>
                <w:caps/>
                <w:sz w:val="40"/>
                <w:szCs w:val="24"/>
              </w:rPr>
            </w:sdtEndPr>
            <w:sdtContent>
              <w:p w:rsidR="008A67F7" w:rsidRPr="00C42279" w:rsidRDefault="00503D4F" w:rsidP="00C42279">
                <w:pPr>
                  <w:rPr>
                    <w:rStyle w:val="Heading3Char"/>
                  </w:rPr>
                </w:pPr>
                <w:r>
                  <w:rPr>
                    <w:rStyle w:val="Heading3Char"/>
                  </w:rPr>
                  <w:t>Use icons to add visual interest</w:t>
                </w:r>
              </w:p>
            </w:sdtContent>
          </w:sdt>
          <w:p w:rsidR="00C42279" w:rsidRDefault="00E06D38" w:rsidP="00C42279">
            <w:pPr>
              <w:pStyle w:val="Heading4"/>
            </w:pPr>
            <w:r>
              <w:rPr>
                <w:noProof/>
                <w:lang w:val="en-IN" w:eastAsia="en-IN"/>
              </w:rPr>
              <mc:AlternateContent>
                <mc:Choice Requires="wps">
                  <w:drawing>
                    <wp:anchor distT="0" distB="0" distL="114300" distR="114300" simplePos="0" relativeHeight="251659264" behindDoc="0" locked="0" layoutInCell="1" allowOverlap="1" wp14:anchorId="0FC1C12A" wp14:editId="72474E01">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74175"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" fillcolor="#ed377a [3205]" stroked="f" strokeweight="1pt">
                      <v:stroke joinstyle="miter"/>
                      <w10:wrap type="square"/>
                    </v:oval>
                  </w:pict>
                </mc:Fallback>
              </mc:AlternateContent>
            </w:r>
            <w:r>
              <w:rPr>
                <w:noProof/>
                <w:lang w:val="en-IN" w:eastAsia="en-IN"/>
              </w:rPr>
              <w:drawing>
                <wp:anchor distT="0" distB="0" distL="114300" distR="114300" simplePos="0" relativeHeight="251668480" behindDoc="0" locked="0" layoutInCell="1" allowOverlap="1" wp14:anchorId="56CA324D" wp14:editId="6737505A">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id w:val="-878392508"/>
                <w:placeholder>
                  <w:docPart w:val="A8B1A3A106DF4E318D9697CDCDE888A0"/>
                </w:placeholder>
                <w:temporary/>
                <w:showingPlcHdr/>
                <w15:appearance w15:val="hidden"/>
              </w:sdtPr>
              <w:sdtEndPr/>
              <w:sdtContent>
                <w:r w:rsidR="00503D4F" w:rsidRPr="00503D4F">
                  <w:t>using Icons</w:t>
                </w:r>
              </w:sdtContent>
            </w:sdt>
          </w:p>
          <w:sdt>
            <w:sdtPr>
              <w:id w:val="-675809491"/>
              <w:placeholder>
                <w:docPart w:val="6F97C660878E4D8CBB36B3712F490893"/>
              </w:placeholder>
              <w:temporary/>
              <w:showingPlcHdr/>
              <w15:appearance w15:val="hidden"/>
            </w:sdtPr>
            <w:sdtEndPr/>
            <w:sdtContent>
              <w:p w:rsidR="00C42279" w:rsidRDefault="00503D4F" w:rsidP="00C42279">
                <w:r>
                  <w:t>Insert some icons here to make your point</w:t>
                </w:r>
                <w:r w:rsidR="00B05CA9">
                  <w:t>s</w:t>
                </w:r>
                <w:r w:rsidR="00C42279" w:rsidRPr="00C42279">
                  <w:t>.</w:t>
                </w:r>
                <w:r w:rsidR="00B05CA9">
                  <w:t xml:space="preserve">  To insert a new on, go to the Insert ribbon and select icons.  Scroll through the Microsoft built in icons and choose the one you want.</w:t>
                </w:r>
              </w:p>
            </w:sdtContent>
          </w:sdt>
          <w:p w:rsidR="001C1648" w:rsidRDefault="001C1648" w:rsidP="001C1648">
            <w:pPr>
              <w:pStyle w:val="Heading4"/>
            </w:pPr>
            <w:r>
              <w:rPr>
                <w:noProof/>
                <w:lang w:val="en-IN" w:eastAsia="en-IN"/>
              </w:rPr>
              <w:drawing>
                <wp:anchor distT="0" distB="0" distL="114300" distR="114300" simplePos="0" relativeHeight="251667456" behindDoc="0" locked="0" layoutInCell="1" allowOverlap="1" wp14:anchorId="629A6A89" wp14:editId="09380366">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id w:val="-1880167609"/>
                <w:placeholder>
                  <w:docPart w:val="C16B2F68B3D14D80B00693206FC4621E"/>
                </w:placeholder>
                <w:temporary/>
                <w:showingPlcHdr/>
                <w15:appearance w15:val="hidden"/>
              </w:sdtPr>
              <w:sdtEndPr/>
              <w:sdtContent>
                <w:r>
                  <w:t xml:space="preserve">finding the </w:t>
                </w:r>
                <w:r w:rsidRPr="00503D4F">
                  <w:t>Icons</w:t>
                </w:r>
              </w:sdtContent>
            </w:sdt>
            <w:r>
              <w:rPr>
                <w:noProof/>
                <w:lang w:val="en-IN" w:eastAsia="en-IN"/>
              </w:rPr>
              <mc:AlternateContent>
                <mc:Choice Requires="wps">
                  <w:drawing>
                    <wp:anchor distT="0" distB="0" distL="114300" distR="114300" simplePos="0" relativeHeight="251662336" behindDoc="0" locked="0" layoutInCell="1" allowOverlap="1" wp14:anchorId="69E15321" wp14:editId="34885EBF">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37CB5"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" fillcolor="#ed377a [3205]" stroked="f" strokeweight="1pt">
                      <v:stroke joinstyle="miter"/>
                      <w10:wrap type="square"/>
                    </v:oval>
                  </w:pict>
                </mc:Fallback>
              </mc:AlternateContent>
            </w:r>
          </w:p>
          <w:sdt>
            <w:sdtPr>
              <w:id w:val="1563833942"/>
              <w:placeholder>
                <w:docPart w:val="7346BF1C9E3D48A1AD62A32FE8A26157"/>
              </w:placeholder>
              <w:temporary/>
              <w:showingPlcHdr/>
              <w15:appearance w15:val="hidden"/>
            </w:sdtPr>
            <w:sdtEndPr/>
            <w:sdtContent>
              <w:p w:rsidR="001C1648" w:rsidRDefault="00B05CA9" w:rsidP="001C1648">
                <w:r>
                  <w:t xml:space="preserve">To change the icon, select it, then do a right mouse click.  Choose “Change Graphic” from the menu.  Select From Icons to update to a different Microsoft built in icon.  </w:t>
                </w:r>
              </w:p>
            </w:sdtContent>
          </w:sdt>
          <w:p w:rsidR="001C1648" w:rsidRDefault="00E06D38" w:rsidP="001C1648">
            <w:pPr>
              <w:pStyle w:val="Heading4"/>
            </w:pPr>
            <w:r>
              <w:rPr>
                <w:noProof/>
                <w:lang w:val="en-IN" w:eastAsia="en-IN"/>
              </w:rPr>
              <mc:AlternateContent>
                <mc:Choice Requires="wps">
                  <w:drawing>
                    <wp:anchor distT="0" distB="0" distL="114300" distR="114300" simplePos="0" relativeHeight="251665408" behindDoc="0" locked="0" layoutInCell="1" allowOverlap="1" wp14:anchorId="7F6049D0" wp14:editId="47594010">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049D0"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" fillcolor="#ed377a [3205]" stroked="f" strokeweight="1pt">
                      <v:stroke joinstyle="miter"/>
                      <v:textbox>
                        <w:txbxContent>
                          <w:p w:rsidR="00E77933" w:rsidRDefault="00E77933" w:rsidP="00E77933">
                            <w:pPr>
                              <w:jc w:val="center"/>
                            </w:pPr>
                            <w:r w:rsidRPr="00E77933">
                              <w:t>Bubble for visual interest bullet</w:t>
                            </w:r>
                          </w:p>
                        </w:txbxContent>
                      </v:textbox>
                      <w10:wrap type="square"/>
                    </v:oval>
                  </w:pict>
                </mc:Fallback>
              </mc:AlternateContent>
            </w:r>
            <w:r>
              <w:rPr>
                <w:noProof/>
                <w:lang w:val="en-IN" w:eastAsia="en-IN"/>
              </w:rPr>
              <w:drawing>
                <wp:anchor distT="0" distB="0" distL="114300" distR="114300" simplePos="0" relativeHeight="251666432" behindDoc="0" locked="0" layoutInCell="1" allowOverlap="1" wp14:anchorId="70C3DB8B" wp14:editId="1EA2E12B">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id w:val="-1779565538"/>
                <w:placeholder>
                  <w:docPart w:val="20FF685535CE4990B6530D82F2827ED2"/>
                </w:placeholder>
                <w:temporary/>
                <w:showingPlcHdr/>
                <w15:appearance w15:val="hidden"/>
              </w:sdtPr>
              <w:sdtEndPr/>
              <w:sdtContent>
                <w:r w:rsidR="001C1648">
                  <w:t>Formatting</w:t>
                </w:r>
                <w:r w:rsidR="001C1648" w:rsidRPr="00503D4F">
                  <w:t xml:space="preserve"> Icons</w:t>
                </w:r>
              </w:sdtContent>
            </w:sdt>
          </w:p>
          <w:sdt>
            <w:sdtPr>
              <w:id w:val="1832721023"/>
              <w:placeholder>
                <w:docPart w:val="21627F7E4B324F68B52FA0987A6FFE4D"/>
              </w:placeholder>
              <w:temporary/>
              <w:showingPlcHdr/>
              <w15:appearance w15:val="hidden"/>
            </w:sdtPr>
            <w:sdtEndPr/>
            <w:sdtContent>
              <w:p w:rsidR="001C1648" w:rsidRPr="00C42279" w:rsidRDefault="001C1648" w:rsidP="001C1648">
                <w:r>
                  <w:t>You can change the colour of the icon to suite, then drag and drop it in place</w:t>
                </w:r>
                <w:r w:rsidRPr="00C42279">
                  <w:t>.</w:t>
                </w:r>
              </w:p>
            </w:sdtContent>
          </w:sdt>
        </w:tc>
        <w:tc>
          <w:tcPr>
            <w:tcW w:w="208" w:type="pct"/>
          </w:tcPr>
          <w:p w:rsidR="008A67F7" w:rsidRDefault="008A67F7" w:rsidP="00BC3FC8"/>
        </w:tc>
        <w:tc>
          <w:tcPr>
            <w:tcW w:w="1549" w:type="pct"/>
          </w:tcPr>
          <w:sdt>
            <w:sdtPr>
              <w:id w:val="686334388"/>
              <w:placeholder>
                <w:docPart w:val="C95555A2DDBA4836B5025C0811F66373"/>
              </w:placeholder>
              <w:temporary/>
              <w:showingPlcHdr/>
              <w15:appearance w15:val="hidden"/>
            </w:sdtPr>
            <w:sdtEndPr/>
            <w:sdtContent>
              <w:p w:rsidR="007F549E" w:rsidRPr="00B65472" w:rsidRDefault="00B65472" w:rsidP="007F549E">
                <w:pPr>
                  <w:pStyle w:val="Heading5"/>
                </w:pPr>
                <w:r w:rsidRPr="00B65472">
                  <w:t>Make It Yours</w:t>
                </w:r>
              </w:p>
            </w:sdtContent>
          </w:sdt>
          <w:sdt>
            <w:sdtPr>
              <w:id w:val="-611280272"/>
              <w:placeholder>
                <w:docPart w:val="49D045BD966846B58CE5300BBDBD0C5D"/>
              </w:placeholder>
              <w:temporary/>
              <w:showingPlcHdr/>
              <w15:appearance w15:val="hidden"/>
            </w:sdtPr>
            <w:sdtEndPr/>
            <w:sdtContent>
              <w:p w:rsidR="007F549E" w:rsidRPr="00B65472" w:rsidRDefault="00B65472" w:rsidP="007F549E">
                <w:r w:rsidRPr="00B65472">
                  <w:t>To get started right away, just select any placeholder text (such as this) and start typing to replace it with your own.</w:t>
                </w:r>
              </w:p>
            </w:sdtContent>
          </w:sdt>
          <w:sdt>
            <w:sdtPr>
              <w:id w:val="-1850858989"/>
              <w:placeholder>
                <w:docPart w:val="564F7A92FFB949D3BCDD396604D0E38A"/>
              </w:placeholder>
              <w:temporary/>
              <w:showingPlcHdr/>
              <w15:appearance w15:val="hidden"/>
            </w:sdtPr>
            <w:sdtEndPr/>
            <w:sdtContent>
              <w:p w:rsidR="007F549E" w:rsidRPr="00B65472" w:rsidRDefault="00B65472" w:rsidP="00B65472">
                <w:pPr>
                  <w:pStyle w:val="Heading6"/>
                </w:pPr>
                <w:r w:rsidRPr="00B65472">
                  <w:t>Get the exact results you want</w:t>
                </w:r>
              </w:p>
            </w:sdtContent>
          </w:sdt>
          <w:sdt>
            <w:sdtPr>
              <w:id w:val="1598369481"/>
              <w:placeholder>
                <w:docPart w:val="5128FA7D2D2E4524911D17E847A9A9E1"/>
              </w:placeholder>
              <w:temporary/>
              <w:showingPlcHdr/>
              <w15:appearance w15:val="hidden"/>
            </w:sdtPr>
            <w:sdtEndPr/>
            <w:sdtContent>
              <w:p w:rsidR="007F549E" w:rsidRPr="00B65472" w:rsidRDefault="00B65472" w:rsidP="00B65472">
                <w:pPr>
                  <w:pStyle w:val="Indent"/>
                </w:pPr>
                <w:r w:rsidRPr="00B65472">
                  <w:rPr>
                    <w:rStyle w:val="PlaceholderText"/>
                    <w:color w:val="FFFFFF" w:themeColor="background1"/>
                  </w:rPr>
                  <w:t>To easily customize the look of this brochure, on the Design tab of the ribbon, check out the Themes, Colors, and Fonts galleries.</w:t>
                </w:r>
              </w:p>
            </w:sdtContent>
          </w:sdt>
          <w:sdt>
            <w:sdtPr>
              <w:id w:val="-1536878889"/>
              <w:placeholder>
                <w:docPart w:val="624BEDDB50C04211BC5BB602585198C9"/>
              </w:placeholder>
              <w:temporary/>
              <w:showingPlcHdr/>
              <w15:appearance w15:val="hidden"/>
            </w:sdtPr>
            <w:sdtEndPr/>
            <w:sdtContent>
              <w:p w:rsidR="007F549E" w:rsidRPr="00B65472" w:rsidRDefault="00B65472" w:rsidP="00B65472">
                <w:pPr>
                  <w:pStyle w:val="Heading6"/>
                </w:pPr>
                <w:r w:rsidRPr="00B65472">
                  <w:t>Have company-branded colors or fonts?</w:t>
                </w:r>
              </w:p>
            </w:sdtContent>
          </w:sdt>
          <w:sdt>
            <w:sdtPr>
              <w:id w:val="-1758594613"/>
              <w:placeholder>
                <w:docPart w:val="1CD90A1B430546B6A3403651DEA4F171"/>
              </w:placeholder>
              <w:temporary/>
              <w:showingPlcHdr/>
              <w15:appearance w15:val="hidden"/>
            </w:sdtPr>
            <w:sdtEndPr/>
            <w:sdtContent>
              <w:p w:rsidR="008A67F7" w:rsidRPr="00B65472" w:rsidRDefault="00B65472" w:rsidP="00B65472">
                <w:pPr>
                  <w:pStyle w:val="Indent"/>
                </w:pPr>
                <w:r w:rsidRPr="00B65472">
                  <w:rPr>
                    <w:rStyle w:val="PlaceholderText"/>
                    <w:color w:val="FFFFFF" w:themeColor="background1"/>
                  </w:rPr>
                  <w:t>No problem! The Themes, Colors, and Fonts galleries give you the option to add your own.</w:t>
                </w:r>
              </w:p>
            </w:sdtContent>
          </w:sdt>
        </w:tc>
        <w:tc>
          <w:tcPr>
            <w:tcW w:w="148" w:type="pct"/>
          </w:tcPr>
          <w:p w:rsidR="008A67F7" w:rsidRDefault="008A67F7" w:rsidP="00BC3FC8"/>
        </w:tc>
        <w:tc>
          <w:tcPr>
            <w:tcW w:w="1576" w:type="pct"/>
            <w:vAlign w:val="center"/>
          </w:tcPr>
          <w:p w:rsidR="008A67F7" w:rsidRPr="00E77933" w:rsidRDefault="00817EA2" w:rsidP="00E77933">
            <w:pPr>
              <w:pStyle w:val="Quote"/>
            </w:pPr>
            <w:sdt>
              <w:sdtPr>
                <w:id w:val="-827358155"/>
                <w:placeholder>
                  <w:docPart w:val="625A07149DBF40E2917C466C8C5361FC"/>
                </w:placeholder>
                <w:temporary/>
                <w:showingPlcHdr/>
                <w15:appearance w15:val="hidden"/>
              </w:sdtPr>
              <w:sdtEndPr/>
              <w:sdtContent>
                <w:r w:rsidR="00AE5C09" w:rsidRPr="00E77933">
                  <w:t>“Insert a quote here”</w:t>
                </w:r>
              </w:sdtContent>
            </w:sdt>
          </w:p>
          <w:p w:rsidR="003D08C5" w:rsidRPr="00E77933" w:rsidRDefault="003D08C5" w:rsidP="00E77933">
            <w:pPr>
              <w:pStyle w:val="Source"/>
            </w:pPr>
            <w:r w:rsidRPr="00E77933">
              <w:t xml:space="preserve">- </w:t>
            </w:r>
            <w:sdt>
              <w:sdtPr>
                <w:id w:val="-2081199302"/>
                <w:placeholder>
                  <w:docPart w:val="2D1C82F3227447899168CB1D40978F4A"/>
                </w:placeholder>
                <w:temporary/>
                <w:showingPlcHdr/>
                <w15:appearance w15:val="hidden"/>
              </w:sdtPr>
              <w:sdtEndPr/>
              <w:sdtContent>
                <w:r w:rsidR="00EB1C95" w:rsidRPr="00E77933">
                  <w:t>Quote source</w:t>
                </w:r>
              </w:sdtContent>
            </w:sdt>
            <w:r w:rsidR="00EB1C95" w:rsidRPr="00E77933">
              <w:t xml:space="preserve"> </w:t>
            </w:r>
            <w:r w:rsidRPr="00E77933">
              <w:t>-</w:t>
            </w:r>
          </w:p>
          <w:p w:rsidR="003D08C5" w:rsidRPr="003D08C5" w:rsidRDefault="003D08C5" w:rsidP="00E77933">
            <w:pPr>
              <w:pStyle w:val="Source"/>
              <w:jc w:val="center"/>
            </w:pPr>
          </w:p>
        </w:tc>
      </w:tr>
    </w:tbl>
    <w:p w:rsidR="006F51BE" w:rsidRPr="00180323" w:rsidRDefault="006F51BE" w:rsidP="0083691C"/>
    <w:sectPr w:rsidR="006F51BE" w:rsidRPr="00180323" w:rsidSect="0035526D">
      <w:headerReference w:type="default" r:id="rId16"/>
      <w:headerReference w:type="first" r:id="rId17"/>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EA2" w:rsidRDefault="00817EA2" w:rsidP="00180323">
      <w:pPr>
        <w:spacing w:after="0"/>
      </w:pPr>
      <w:r>
        <w:separator/>
      </w:r>
    </w:p>
  </w:endnote>
  <w:endnote w:type="continuationSeparator" w:id="0">
    <w:p w:rsidR="00817EA2" w:rsidRDefault="00817EA2"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EA2" w:rsidRDefault="00817EA2" w:rsidP="00180323">
      <w:pPr>
        <w:spacing w:after="0"/>
      </w:pPr>
      <w:r>
        <w:separator/>
      </w:r>
    </w:p>
  </w:footnote>
  <w:footnote w:type="continuationSeparator" w:id="0">
    <w:p w:rsidR="00817EA2" w:rsidRDefault="00817EA2" w:rsidP="001803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23" w:rsidRDefault="003D4ABD">
    <w:pPr>
      <w:pStyle w:val="Header"/>
    </w:pPr>
    <w:r>
      <w:rPr>
        <w:noProof/>
        <w:lang w:val="en-IN" w:eastAsia="en-IN"/>
      </w:rPr>
      <mc:AlternateContent>
        <mc:Choice Requires="wps">
          <w:drawing>
            <wp:anchor distT="0" distB="0" distL="114300" distR="114300" simplePos="0" relativeHeight="251661312" behindDoc="0" locked="0" layoutInCell="1" allowOverlap="1" wp14:anchorId="1421112E" wp14:editId="2161AAB8">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F20DEF3"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323" w:rsidRDefault="003D4ABD">
    <w:pPr>
      <w:pStyle w:val="Header"/>
    </w:pPr>
    <w:r>
      <w:rPr>
        <w:noProof/>
        <w:lang w:val="en-IN" w:eastAsia="en-IN"/>
      </w:rPr>
      <mc:AlternateContent>
        <mc:Choice Requires="wps">
          <w:drawing>
            <wp:anchor distT="0" distB="0" distL="114300" distR="114300" simplePos="0" relativeHeight="251660288" behindDoc="0" locked="0" layoutInCell="1" allowOverlap="1" wp14:anchorId="232EA627" wp14:editId="6198E41E">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6FF53D7"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8B"/>
    <w:rsid w:val="000A4C25"/>
    <w:rsid w:val="00172036"/>
    <w:rsid w:val="00180323"/>
    <w:rsid w:val="00193B15"/>
    <w:rsid w:val="001C1648"/>
    <w:rsid w:val="001E6818"/>
    <w:rsid w:val="00202BB7"/>
    <w:rsid w:val="002457F5"/>
    <w:rsid w:val="002A771D"/>
    <w:rsid w:val="00300B32"/>
    <w:rsid w:val="0035526D"/>
    <w:rsid w:val="003C300F"/>
    <w:rsid w:val="003D08C5"/>
    <w:rsid w:val="003D4ABD"/>
    <w:rsid w:val="00402E5B"/>
    <w:rsid w:val="00473DD2"/>
    <w:rsid w:val="00473E6D"/>
    <w:rsid w:val="004D2F0E"/>
    <w:rsid w:val="004D566C"/>
    <w:rsid w:val="00503D4F"/>
    <w:rsid w:val="00515A72"/>
    <w:rsid w:val="00523855"/>
    <w:rsid w:val="005527E2"/>
    <w:rsid w:val="005B7230"/>
    <w:rsid w:val="005D4796"/>
    <w:rsid w:val="00640655"/>
    <w:rsid w:val="006A307A"/>
    <w:rsid w:val="006B04B2"/>
    <w:rsid w:val="006D5270"/>
    <w:rsid w:val="006E39F3"/>
    <w:rsid w:val="006F51BE"/>
    <w:rsid w:val="00703EA8"/>
    <w:rsid w:val="0079158B"/>
    <w:rsid w:val="007F549E"/>
    <w:rsid w:val="00817EA2"/>
    <w:rsid w:val="008210A3"/>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1C2C"/>
  <w15:chartTrackingRefBased/>
  <w15:docId w15:val="{B7CE4AA5-5DEE-4361-9388-808411E4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Ind w:w="0" w:type="dxa"/>
      <w:tblCellMar>
        <w:top w:w="0" w:type="dxa"/>
        <w:left w:w="108" w:type="dxa"/>
        <w:bottom w:w="0" w:type="dxa"/>
        <w:right w:w="108" w:type="dxa"/>
      </w:tblCellMar>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customStyle="1"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Vivid%20shapes%20event%20brochur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81923058DC4A34B876D6BFCFB6AEE8"/>
        <w:category>
          <w:name w:val="General"/>
          <w:gallery w:val="placeholder"/>
        </w:category>
        <w:types>
          <w:type w:val="bbPlcHdr"/>
        </w:types>
        <w:behaviors>
          <w:behavior w:val="content"/>
        </w:behaviors>
        <w:guid w:val="{C6C8EC7B-1649-4CB5-81C6-74A8A6037D43}"/>
      </w:docPartPr>
      <w:docPartBody>
        <w:p w:rsidR="00000000" w:rsidRDefault="004D0E9F">
          <w:pPr>
            <w:pStyle w:val="A181923058DC4A34B876D6BFCFB6AEE8"/>
          </w:pPr>
          <w:r>
            <w:rPr>
              <w:rStyle w:val="Heading3Char"/>
            </w:rPr>
            <w:t>Use icons t</w:t>
          </w:r>
          <w:r>
            <w:rPr>
              <w:rStyle w:val="Heading3Char"/>
            </w:rPr>
            <w:t>o add visual interest</w:t>
          </w:r>
        </w:p>
      </w:docPartBody>
    </w:docPart>
    <w:docPart>
      <w:docPartPr>
        <w:name w:val="A8B1A3A106DF4E318D9697CDCDE888A0"/>
        <w:category>
          <w:name w:val="General"/>
          <w:gallery w:val="placeholder"/>
        </w:category>
        <w:types>
          <w:type w:val="bbPlcHdr"/>
        </w:types>
        <w:behaviors>
          <w:behavior w:val="content"/>
        </w:behaviors>
        <w:guid w:val="{1F2A6C4E-DD1A-477F-A411-4D7EE9A485D8}"/>
      </w:docPartPr>
      <w:docPartBody>
        <w:p w:rsidR="00000000" w:rsidRDefault="004D0E9F">
          <w:pPr>
            <w:pStyle w:val="A8B1A3A106DF4E318D9697CDCDE888A0"/>
          </w:pPr>
          <w:r w:rsidRPr="00503D4F">
            <w:t>using Icons</w:t>
          </w:r>
        </w:p>
      </w:docPartBody>
    </w:docPart>
    <w:docPart>
      <w:docPartPr>
        <w:name w:val="6F97C660878E4D8CBB36B3712F490893"/>
        <w:category>
          <w:name w:val="General"/>
          <w:gallery w:val="placeholder"/>
        </w:category>
        <w:types>
          <w:type w:val="bbPlcHdr"/>
        </w:types>
        <w:behaviors>
          <w:behavior w:val="content"/>
        </w:behaviors>
        <w:guid w:val="{69040F26-0413-4453-9673-0B8E3F74BB76}"/>
      </w:docPartPr>
      <w:docPartBody>
        <w:p w:rsidR="00000000" w:rsidRDefault="004D0E9F">
          <w:pPr>
            <w:pStyle w:val="6F97C660878E4D8CBB36B3712F490893"/>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C16B2F68B3D14D80B00693206FC4621E"/>
        <w:category>
          <w:name w:val="General"/>
          <w:gallery w:val="placeholder"/>
        </w:category>
        <w:types>
          <w:type w:val="bbPlcHdr"/>
        </w:types>
        <w:behaviors>
          <w:behavior w:val="content"/>
        </w:behaviors>
        <w:guid w:val="{67293FE3-7930-46E2-9ACB-925C64EC0CEE}"/>
      </w:docPartPr>
      <w:docPartBody>
        <w:p w:rsidR="00000000" w:rsidRDefault="004D0E9F">
          <w:pPr>
            <w:pStyle w:val="C16B2F68B3D14D80B00693206FC4621E"/>
          </w:pPr>
          <w:r>
            <w:t xml:space="preserve">finding the </w:t>
          </w:r>
          <w:r w:rsidRPr="00503D4F">
            <w:t>Icons</w:t>
          </w:r>
        </w:p>
      </w:docPartBody>
    </w:docPart>
    <w:docPart>
      <w:docPartPr>
        <w:name w:val="7346BF1C9E3D48A1AD62A32FE8A26157"/>
        <w:category>
          <w:name w:val="General"/>
          <w:gallery w:val="placeholder"/>
        </w:category>
        <w:types>
          <w:type w:val="bbPlcHdr"/>
        </w:types>
        <w:behaviors>
          <w:behavior w:val="content"/>
        </w:behaviors>
        <w:guid w:val="{ABE9953E-188D-4B3F-BFAB-720DA0905875}"/>
      </w:docPartPr>
      <w:docPartBody>
        <w:p w:rsidR="00000000" w:rsidRDefault="004D0E9F">
          <w:pPr>
            <w:pStyle w:val="7346BF1C9E3D48A1AD62A32FE8A26157"/>
          </w:pPr>
          <w:r>
            <w:t xml:space="preserve">To change the icon, select it, then do a right mouse click.  Choose “Change Graphic” from the menu.  Select From Icons to update to a different Microsoft built in icon.  </w:t>
          </w:r>
        </w:p>
      </w:docPartBody>
    </w:docPart>
    <w:docPart>
      <w:docPartPr>
        <w:name w:val="20FF685535CE4990B6530D82F2827ED2"/>
        <w:category>
          <w:name w:val="General"/>
          <w:gallery w:val="placeholder"/>
        </w:category>
        <w:types>
          <w:type w:val="bbPlcHdr"/>
        </w:types>
        <w:behaviors>
          <w:behavior w:val="content"/>
        </w:behaviors>
        <w:guid w:val="{5D51E2AD-DD23-411C-8593-124E9468D535}"/>
      </w:docPartPr>
      <w:docPartBody>
        <w:p w:rsidR="00000000" w:rsidRDefault="004D0E9F">
          <w:pPr>
            <w:pStyle w:val="20FF685535CE4990B6530D82F2827ED2"/>
          </w:pPr>
          <w:r>
            <w:t>Formatting</w:t>
          </w:r>
          <w:r w:rsidRPr="00503D4F">
            <w:t xml:space="preserve"> Icons</w:t>
          </w:r>
        </w:p>
      </w:docPartBody>
    </w:docPart>
    <w:docPart>
      <w:docPartPr>
        <w:name w:val="21627F7E4B324F68B52FA0987A6FFE4D"/>
        <w:category>
          <w:name w:val="General"/>
          <w:gallery w:val="placeholder"/>
        </w:category>
        <w:types>
          <w:type w:val="bbPlcHdr"/>
        </w:types>
        <w:behaviors>
          <w:behavior w:val="content"/>
        </w:behaviors>
        <w:guid w:val="{C8D03637-ADDC-4ED1-BA07-FEBAAB2DB6E6}"/>
      </w:docPartPr>
      <w:docPartBody>
        <w:p w:rsidR="00000000" w:rsidRDefault="004D0E9F">
          <w:pPr>
            <w:pStyle w:val="21627F7E4B324F68B52FA0987A6FFE4D"/>
          </w:pPr>
          <w:r>
            <w:t>You can change the colour of the icon to suite, then drag and drop i</w:t>
          </w:r>
          <w:r>
            <w:t>t in place</w:t>
          </w:r>
          <w:r w:rsidRPr="00C42279">
            <w:t>.</w:t>
          </w:r>
        </w:p>
      </w:docPartBody>
    </w:docPart>
    <w:docPart>
      <w:docPartPr>
        <w:name w:val="C95555A2DDBA4836B5025C0811F66373"/>
        <w:category>
          <w:name w:val="General"/>
          <w:gallery w:val="placeholder"/>
        </w:category>
        <w:types>
          <w:type w:val="bbPlcHdr"/>
        </w:types>
        <w:behaviors>
          <w:behavior w:val="content"/>
        </w:behaviors>
        <w:guid w:val="{29B78807-B210-41CF-8868-1C9BAF419AC5}"/>
      </w:docPartPr>
      <w:docPartBody>
        <w:p w:rsidR="00000000" w:rsidRDefault="004D0E9F">
          <w:pPr>
            <w:pStyle w:val="C95555A2DDBA4836B5025C0811F66373"/>
          </w:pPr>
          <w:r w:rsidRPr="00B65472">
            <w:t>Make It Yours</w:t>
          </w:r>
        </w:p>
      </w:docPartBody>
    </w:docPart>
    <w:docPart>
      <w:docPartPr>
        <w:name w:val="49D045BD966846B58CE5300BBDBD0C5D"/>
        <w:category>
          <w:name w:val="General"/>
          <w:gallery w:val="placeholder"/>
        </w:category>
        <w:types>
          <w:type w:val="bbPlcHdr"/>
        </w:types>
        <w:behaviors>
          <w:behavior w:val="content"/>
        </w:behaviors>
        <w:guid w:val="{9EF8135B-8A4C-4CC3-93F9-87E1A78820CA}"/>
      </w:docPartPr>
      <w:docPartBody>
        <w:p w:rsidR="00000000" w:rsidRDefault="004D0E9F">
          <w:pPr>
            <w:pStyle w:val="49D045BD966846B58CE5300BBDBD0C5D"/>
          </w:pPr>
          <w:r w:rsidRPr="00B65472">
            <w:t xml:space="preserve">To get started right away, just select </w:t>
          </w:r>
          <w:r w:rsidRPr="00B65472">
            <w:t>any placeholder text (such as this) and start typing to replace it with your own.</w:t>
          </w:r>
        </w:p>
      </w:docPartBody>
    </w:docPart>
    <w:docPart>
      <w:docPartPr>
        <w:name w:val="564F7A92FFB949D3BCDD396604D0E38A"/>
        <w:category>
          <w:name w:val="General"/>
          <w:gallery w:val="placeholder"/>
        </w:category>
        <w:types>
          <w:type w:val="bbPlcHdr"/>
        </w:types>
        <w:behaviors>
          <w:behavior w:val="content"/>
        </w:behaviors>
        <w:guid w:val="{EBD6C131-E9AF-4002-A4BB-3BE054A21995}"/>
      </w:docPartPr>
      <w:docPartBody>
        <w:p w:rsidR="00000000" w:rsidRDefault="004D0E9F">
          <w:pPr>
            <w:pStyle w:val="564F7A92FFB949D3BCDD396604D0E38A"/>
          </w:pPr>
          <w:r w:rsidRPr="00B65472">
            <w:t>Get the exact results you want</w:t>
          </w:r>
        </w:p>
      </w:docPartBody>
    </w:docPart>
    <w:docPart>
      <w:docPartPr>
        <w:name w:val="5128FA7D2D2E4524911D17E847A9A9E1"/>
        <w:category>
          <w:name w:val="General"/>
          <w:gallery w:val="placeholder"/>
        </w:category>
        <w:types>
          <w:type w:val="bbPlcHdr"/>
        </w:types>
        <w:behaviors>
          <w:behavior w:val="content"/>
        </w:behaviors>
        <w:guid w:val="{99E4FEDA-6D84-46BD-8D71-D0B21642B012}"/>
      </w:docPartPr>
      <w:docPartBody>
        <w:p w:rsidR="00000000" w:rsidRDefault="004D0E9F">
          <w:pPr>
            <w:pStyle w:val="5128FA7D2D2E4524911D17E847A9A9E1"/>
          </w:pPr>
          <w:r w:rsidRPr="00B65472">
            <w:rPr>
              <w:rStyle w:val="PlaceholderText"/>
            </w:rPr>
            <w:t>To easily customize the look of this brochure, on the Design tab of the ribbon, check out the Themes, Colors, and Fonts galleries.</w:t>
          </w:r>
        </w:p>
      </w:docPartBody>
    </w:docPart>
    <w:docPart>
      <w:docPartPr>
        <w:name w:val="624BEDDB50C04211BC5BB602585198C9"/>
        <w:category>
          <w:name w:val="General"/>
          <w:gallery w:val="placeholder"/>
        </w:category>
        <w:types>
          <w:type w:val="bbPlcHdr"/>
        </w:types>
        <w:behaviors>
          <w:behavior w:val="content"/>
        </w:behaviors>
        <w:guid w:val="{C71974F3-CF76-4A80-9D97-5CC2C64357C4}"/>
      </w:docPartPr>
      <w:docPartBody>
        <w:p w:rsidR="00000000" w:rsidRDefault="004D0E9F">
          <w:pPr>
            <w:pStyle w:val="624BEDDB50C04211BC5BB602585198C9"/>
          </w:pPr>
          <w:r w:rsidRPr="00B65472">
            <w:t xml:space="preserve">Have </w:t>
          </w:r>
          <w:r w:rsidRPr="00B65472">
            <w:t>company-branded colors or fonts?</w:t>
          </w:r>
        </w:p>
      </w:docPartBody>
    </w:docPart>
    <w:docPart>
      <w:docPartPr>
        <w:name w:val="1CD90A1B430546B6A3403651DEA4F171"/>
        <w:category>
          <w:name w:val="General"/>
          <w:gallery w:val="placeholder"/>
        </w:category>
        <w:types>
          <w:type w:val="bbPlcHdr"/>
        </w:types>
        <w:behaviors>
          <w:behavior w:val="content"/>
        </w:behaviors>
        <w:guid w:val="{1C919B5C-8890-44FD-82D0-4CCDAB3841FE}"/>
      </w:docPartPr>
      <w:docPartBody>
        <w:p w:rsidR="00000000" w:rsidRDefault="004D0E9F">
          <w:pPr>
            <w:pStyle w:val="1CD90A1B430546B6A3403651DEA4F171"/>
          </w:pPr>
          <w:r w:rsidRPr="00B65472">
            <w:rPr>
              <w:rStyle w:val="PlaceholderText"/>
            </w:rPr>
            <w:t>No problem! The Themes, Colors, and Fonts galleries give you the option to add your own.</w:t>
          </w:r>
        </w:p>
      </w:docPartBody>
    </w:docPart>
    <w:docPart>
      <w:docPartPr>
        <w:name w:val="625A07149DBF40E2917C466C8C5361FC"/>
        <w:category>
          <w:name w:val="General"/>
          <w:gallery w:val="placeholder"/>
        </w:category>
        <w:types>
          <w:type w:val="bbPlcHdr"/>
        </w:types>
        <w:behaviors>
          <w:behavior w:val="content"/>
        </w:behaviors>
        <w:guid w:val="{55A2127E-9B01-4E8A-BCD7-A96588265DBC}"/>
      </w:docPartPr>
      <w:docPartBody>
        <w:p w:rsidR="00000000" w:rsidRDefault="004D0E9F">
          <w:pPr>
            <w:pStyle w:val="625A07149DBF40E2917C466C8C5361FC"/>
          </w:pPr>
          <w:r w:rsidRPr="00E77933">
            <w:t>“Insert a quote here”</w:t>
          </w:r>
        </w:p>
      </w:docPartBody>
    </w:docPart>
    <w:docPart>
      <w:docPartPr>
        <w:name w:val="2D1C82F3227447899168CB1D40978F4A"/>
        <w:category>
          <w:name w:val="General"/>
          <w:gallery w:val="placeholder"/>
        </w:category>
        <w:types>
          <w:type w:val="bbPlcHdr"/>
        </w:types>
        <w:behaviors>
          <w:behavior w:val="content"/>
        </w:behaviors>
        <w:guid w:val="{5BD5AC85-FB60-49DE-8990-B008E5A83C16}"/>
      </w:docPartPr>
      <w:docPartBody>
        <w:p w:rsidR="00000000" w:rsidRDefault="004D0E9F">
          <w:pPr>
            <w:pStyle w:val="2D1C82F3227447899168CB1D40978F4A"/>
          </w:pPr>
          <w:r w:rsidRPr="00E77933">
            <w:t>Quote source</w:t>
          </w:r>
        </w:p>
      </w:docPartBody>
    </w:docPart>
    <w:docPart>
      <w:docPartPr>
        <w:name w:val="A60294BD77A84E538C7F7A3438350DFB"/>
        <w:category>
          <w:name w:val="General"/>
          <w:gallery w:val="placeholder"/>
        </w:category>
        <w:types>
          <w:type w:val="bbPlcHdr"/>
        </w:types>
        <w:behaviors>
          <w:behavior w:val="content"/>
        </w:behaviors>
        <w:guid w:val="{134E791F-9106-4162-9E6B-1B2602D8B2C4}"/>
      </w:docPartPr>
      <w:docPartBody>
        <w:p w:rsidR="00000000" w:rsidRDefault="00326B91" w:rsidP="00326B91">
          <w:pPr>
            <w:pStyle w:val="A60294BD77A84E538C7F7A3438350DFB"/>
          </w:pPr>
          <w:r w:rsidRPr="00B251F8">
            <w:t>You can use this fresh, professional brochure just as it is or easily customize it.</w:t>
          </w:r>
        </w:p>
      </w:docPartBody>
    </w:docPart>
    <w:docPart>
      <w:docPartPr>
        <w:name w:val="9BDE6B2BB45844A1AC1EE836D9FF020F"/>
        <w:category>
          <w:name w:val="General"/>
          <w:gallery w:val="placeholder"/>
        </w:category>
        <w:types>
          <w:type w:val="bbPlcHdr"/>
        </w:types>
        <w:behaviors>
          <w:behavior w:val="content"/>
        </w:behaviors>
        <w:guid w:val="{A89FFA5A-026E-4672-9B71-CA0C222C5C28}"/>
      </w:docPartPr>
      <w:docPartBody>
        <w:p w:rsidR="00326B91" w:rsidRDefault="00326B91" w:rsidP="00884888">
          <w:r w:rsidRPr="00B251F8">
            <w:t>We’ve included a few tips throughout the template to help you get started.</w:t>
          </w:r>
        </w:p>
        <w:p w:rsidR="00000000" w:rsidRDefault="00326B91" w:rsidP="00326B91">
          <w:pPr>
            <w:pStyle w:val="9BDE6B2BB45844A1AC1EE836D9FF020F"/>
          </w:pPr>
          <w:r>
            <w:t>The background design is included as a single image.  To replace it, simply double click in the header and select the image.  Once selected, do a right mouse click and select the Fill option from the menu.  Choose Picture from the list and navigate to your desired image.  Select your desired image and the background will update just that easily.</w:t>
          </w:r>
        </w:p>
      </w:docPartBody>
    </w:docPart>
    <w:docPart>
      <w:docPartPr>
        <w:name w:val="7548C98208DC4F769532A556608002E8"/>
        <w:category>
          <w:name w:val="General"/>
          <w:gallery w:val="placeholder"/>
        </w:category>
        <w:types>
          <w:type w:val="bbPlcHdr"/>
        </w:types>
        <w:behaviors>
          <w:behavior w:val="content"/>
        </w:behaviors>
        <w:guid w:val="{8C45C0C5-7F0E-4355-AA38-73B9C3BFB32C}"/>
      </w:docPartPr>
      <w:docPartBody>
        <w:p w:rsidR="00000000" w:rsidRDefault="00326B91" w:rsidP="00326B91">
          <w:pPr>
            <w:pStyle w:val="7548C98208DC4F769532A556608002E8"/>
          </w:pPr>
          <w:r w:rsidRPr="00946E3C">
            <w:rPr>
              <w:rStyle w:val="PlaceholderText"/>
              <w:color w:val="E7E6E6" w:themeColor="background2"/>
            </w:rPr>
            <w:t>4567 Main St Buffalo, NY 98052</w:t>
          </w:r>
        </w:p>
      </w:docPartBody>
    </w:docPart>
    <w:docPart>
      <w:docPartPr>
        <w:name w:val="2CD4F96FA74B41128FF25A9BBD5DA3E2"/>
        <w:category>
          <w:name w:val="General"/>
          <w:gallery w:val="placeholder"/>
        </w:category>
        <w:types>
          <w:type w:val="bbPlcHdr"/>
        </w:types>
        <w:behaviors>
          <w:behavior w:val="content"/>
        </w:behaviors>
        <w:guid w:val="{D424A463-F623-4FAA-961C-97B1784AE407}"/>
      </w:docPartPr>
      <w:docPartBody>
        <w:p w:rsidR="00000000" w:rsidRDefault="00326B91" w:rsidP="00326B91">
          <w:pPr>
            <w:pStyle w:val="2CD4F96FA74B41128FF25A9BBD5DA3E2"/>
          </w:pPr>
          <w:r w:rsidRPr="00946E3C">
            <w:rPr>
              <w:rStyle w:val="PlaceholderText"/>
              <w:color w:val="E7E6E6" w:themeColor="background2"/>
            </w:rPr>
            <w:t>The Phone Company</w:t>
          </w:r>
        </w:p>
      </w:docPartBody>
    </w:docPart>
    <w:docPart>
      <w:docPartPr>
        <w:name w:val="ED218368AC8046BEBE34B9D2FE2D1FE6"/>
        <w:category>
          <w:name w:val="General"/>
          <w:gallery w:val="placeholder"/>
        </w:category>
        <w:types>
          <w:type w:val="bbPlcHdr"/>
        </w:types>
        <w:behaviors>
          <w:behavior w:val="content"/>
        </w:behaviors>
        <w:guid w:val="{F738B134-5743-456F-B852-2C5AAB591D78}"/>
      </w:docPartPr>
      <w:docPartBody>
        <w:p w:rsidR="00000000" w:rsidRDefault="00326B91" w:rsidP="00326B91">
          <w:pPr>
            <w:pStyle w:val="ED218368AC8046BEBE34B9D2FE2D1FE6"/>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E5B1B7C72FD5424482E7815EE36827DA"/>
        <w:category>
          <w:name w:val="General"/>
          <w:gallery w:val="placeholder"/>
        </w:category>
        <w:types>
          <w:type w:val="bbPlcHdr"/>
        </w:types>
        <w:behaviors>
          <w:behavior w:val="content"/>
        </w:behaviors>
        <w:guid w:val="{84AD5EE7-5A48-4DC7-94AB-1387138A18FF}"/>
      </w:docPartPr>
      <w:docPartBody>
        <w:p w:rsidR="00000000" w:rsidRDefault="00326B91" w:rsidP="00326B91">
          <w:pPr>
            <w:pStyle w:val="E5B1B7C72FD5424482E7815EE36827DA"/>
          </w:pPr>
          <w:r w:rsidRPr="00843AD5">
            <w:t>info@thephone-company.com</w:t>
          </w:r>
        </w:p>
      </w:docPartBody>
    </w:docPart>
    <w:docPart>
      <w:docPartPr>
        <w:name w:val="1988447605A5465993A03CA7B8D42DA5"/>
        <w:category>
          <w:name w:val="General"/>
          <w:gallery w:val="placeholder"/>
        </w:category>
        <w:types>
          <w:type w:val="bbPlcHdr"/>
        </w:types>
        <w:behaviors>
          <w:behavior w:val="content"/>
        </w:behaviors>
        <w:guid w:val="{BD992F79-76F3-4F7F-B0A5-3734FC99801B}"/>
      </w:docPartPr>
      <w:docPartBody>
        <w:p w:rsidR="00000000" w:rsidRDefault="00326B91" w:rsidP="00326B91">
          <w:pPr>
            <w:pStyle w:val="1988447605A5465993A03CA7B8D42DA5"/>
          </w:pPr>
          <w:r w:rsidRPr="00946E3C">
            <w:rPr>
              <w:rStyle w:val="PlaceholderText"/>
              <w:color w:val="E7E6E6" w:themeColor="background2"/>
            </w:rPr>
            <w:t>www.thephone-company.com</w:t>
          </w:r>
        </w:p>
      </w:docPartBody>
    </w:docPart>
    <w:docPart>
      <w:docPartPr>
        <w:name w:val="647C3972A19544DDAC8B4C75703860B4"/>
        <w:category>
          <w:name w:val="General"/>
          <w:gallery w:val="placeholder"/>
        </w:category>
        <w:types>
          <w:type w:val="bbPlcHdr"/>
        </w:types>
        <w:behaviors>
          <w:behavior w:val="content"/>
        </w:behaviors>
        <w:guid w:val="{CA930EAB-CB96-42DC-B38F-35B93A2A71BD}"/>
      </w:docPartPr>
      <w:docPartBody>
        <w:p w:rsidR="00000000" w:rsidRDefault="00326B91" w:rsidP="00326B91">
          <w:pPr>
            <w:pStyle w:val="647C3972A19544DDAC8B4C75703860B4"/>
          </w:pPr>
          <w:r w:rsidRPr="003C300F">
            <w:t>Event subtitle</w:t>
          </w:r>
        </w:p>
      </w:docPartBody>
    </w:docPart>
    <w:docPart>
      <w:docPartPr>
        <w:name w:val="DDA33C2CA6A543D9A9D78F2F1777655B"/>
        <w:category>
          <w:name w:val="General"/>
          <w:gallery w:val="placeholder"/>
        </w:category>
        <w:types>
          <w:type w:val="bbPlcHdr"/>
        </w:types>
        <w:behaviors>
          <w:behavior w:val="content"/>
        </w:behaviors>
        <w:guid w:val="{461631FB-7E80-47F3-A651-ED40088E681F}"/>
      </w:docPartPr>
      <w:docPartBody>
        <w:p w:rsidR="00000000" w:rsidRDefault="00326B91" w:rsidP="00326B91">
          <w:pPr>
            <w:pStyle w:val="DDA33C2CA6A543D9A9D78F2F1777655B"/>
          </w:pPr>
          <w:r w:rsidRPr="003C300F">
            <w:t>event series name</w:t>
          </w:r>
        </w:p>
      </w:docPartBody>
    </w:docPart>
    <w:docPart>
      <w:docPartPr>
        <w:name w:val="E4232056BD104488A9BED0DE910CC8BF"/>
        <w:category>
          <w:name w:val="General"/>
          <w:gallery w:val="placeholder"/>
        </w:category>
        <w:types>
          <w:type w:val="bbPlcHdr"/>
        </w:types>
        <w:behaviors>
          <w:behavior w:val="content"/>
        </w:behaviors>
        <w:guid w:val="{507171BC-7A12-4E01-A551-02D804BB2A41}"/>
      </w:docPartPr>
      <w:docPartBody>
        <w:p w:rsidR="00000000" w:rsidRDefault="00326B91" w:rsidP="00326B91">
          <w:pPr>
            <w:pStyle w:val="E4232056BD104488A9BED0DE910CC8BF"/>
          </w:pPr>
          <w:r w:rsidRPr="003C300F">
            <w:rPr>
              <w:rStyle w:val="PlaceholderText"/>
              <w:color w:val="E7E6E6" w:themeColor="background2"/>
            </w:rPr>
            <w:t>Add a brief description of the event series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91"/>
    <w:rsid w:val="00326B91"/>
    <w:rsid w:val="004D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F1A995F48840A29C6EB95685DC4A6F">
    <w:name w:val="17F1A995F48840A29C6EB95685DC4A6F"/>
  </w:style>
  <w:style w:type="paragraph" w:customStyle="1" w:styleId="837AFAFB3A0D41ACB912032F297BF2E9">
    <w:name w:val="837AFAFB3A0D41ACB912032F297BF2E9"/>
  </w:style>
  <w:style w:type="paragraph" w:customStyle="1" w:styleId="585DFF2DE36F407AAA1D106C3B55F35F">
    <w:name w:val="585DFF2DE36F407AAA1D106C3B55F35F"/>
  </w:style>
  <w:style w:type="character" w:styleId="PlaceholderText">
    <w:name w:val="Placeholder Text"/>
    <w:basedOn w:val="DefaultParagraphFont"/>
    <w:uiPriority w:val="99"/>
    <w:semiHidden/>
    <w:rsid w:val="00326B91"/>
    <w:rPr>
      <w:color w:val="808080"/>
    </w:rPr>
  </w:style>
  <w:style w:type="paragraph" w:customStyle="1" w:styleId="811AD4AFE6534221BE9B386A8E3DE529">
    <w:name w:val="811AD4AFE6534221BE9B386A8E3DE529"/>
  </w:style>
  <w:style w:type="paragraph" w:customStyle="1" w:styleId="8D138413BDD44FBA9889E142517C3BA2">
    <w:name w:val="8D138413BDD44FBA9889E142517C3BA2"/>
  </w:style>
  <w:style w:type="paragraph" w:customStyle="1" w:styleId="60922614AB094F8A9B11672B12647B0C">
    <w:name w:val="60922614AB094F8A9B11672B12647B0C"/>
  </w:style>
  <w:style w:type="paragraph" w:customStyle="1" w:styleId="D2D0743ACF784995AF46294EB675DA13">
    <w:name w:val="D2D0743ACF784995AF46294EB675DA13"/>
  </w:style>
  <w:style w:type="paragraph" w:customStyle="1" w:styleId="E1245972C85049689836C06205A6ED72">
    <w:name w:val="E1245972C85049689836C06205A6ED72"/>
  </w:style>
  <w:style w:type="paragraph" w:customStyle="1" w:styleId="8D1A96EB17FC445A864F9562E8CB03FF">
    <w:name w:val="8D1A96EB17FC445A864F9562E8CB03FF"/>
  </w:style>
  <w:style w:type="paragraph" w:customStyle="1" w:styleId="6DC29E5F54324CC7B92ECB76FCB29875">
    <w:name w:val="6DC29E5F54324CC7B92ECB76FCB29875"/>
  </w:style>
  <w:style w:type="paragraph" w:customStyle="1" w:styleId="5E555A6C325D4429AE5B044034015EBC">
    <w:name w:val="5E555A6C325D4429AE5B044034015EBC"/>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A181923058DC4A34B876D6BFCFB6AEE8">
    <w:name w:val="A181923058DC4A34B876D6BFCFB6AEE8"/>
  </w:style>
  <w:style w:type="paragraph" w:customStyle="1" w:styleId="A8B1A3A106DF4E318D9697CDCDE888A0">
    <w:name w:val="A8B1A3A106DF4E318D9697CDCDE888A0"/>
  </w:style>
  <w:style w:type="paragraph" w:customStyle="1" w:styleId="6F97C660878E4D8CBB36B3712F490893">
    <w:name w:val="6F97C660878E4D8CBB36B3712F490893"/>
  </w:style>
  <w:style w:type="paragraph" w:customStyle="1" w:styleId="C16B2F68B3D14D80B00693206FC4621E">
    <w:name w:val="C16B2F68B3D14D80B00693206FC4621E"/>
  </w:style>
  <w:style w:type="paragraph" w:customStyle="1" w:styleId="7346BF1C9E3D48A1AD62A32FE8A26157">
    <w:name w:val="7346BF1C9E3D48A1AD62A32FE8A26157"/>
  </w:style>
  <w:style w:type="paragraph" w:customStyle="1" w:styleId="20FF685535CE4990B6530D82F2827ED2">
    <w:name w:val="20FF685535CE4990B6530D82F2827ED2"/>
  </w:style>
  <w:style w:type="paragraph" w:customStyle="1" w:styleId="21627F7E4B324F68B52FA0987A6FFE4D">
    <w:name w:val="21627F7E4B324F68B52FA0987A6FFE4D"/>
  </w:style>
  <w:style w:type="paragraph" w:customStyle="1" w:styleId="C95555A2DDBA4836B5025C0811F66373">
    <w:name w:val="C95555A2DDBA4836B5025C0811F66373"/>
  </w:style>
  <w:style w:type="paragraph" w:customStyle="1" w:styleId="49D045BD966846B58CE5300BBDBD0C5D">
    <w:name w:val="49D045BD966846B58CE5300BBDBD0C5D"/>
  </w:style>
  <w:style w:type="paragraph" w:customStyle="1" w:styleId="564F7A92FFB949D3BCDD396604D0E38A">
    <w:name w:val="564F7A92FFB949D3BCDD396604D0E38A"/>
  </w:style>
  <w:style w:type="paragraph" w:customStyle="1" w:styleId="5128FA7D2D2E4524911D17E847A9A9E1">
    <w:name w:val="5128FA7D2D2E4524911D17E847A9A9E1"/>
  </w:style>
  <w:style w:type="paragraph" w:customStyle="1" w:styleId="624BEDDB50C04211BC5BB602585198C9">
    <w:name w:val="624BEDDB50C04211BC5BB602585198C9"/>
  </w:style>
  <w:style w:type="paragraph" w:customStyle="1" w:styleId="1CD90A1B430546B6A3403651DEA4F171">
    <w:name w:val="1CD90A1B430546B6A3403651DEA4F171"/>
  </w:style>
  <w:style w:type="paragraph" w:customStyle="1" w:styleId="625A07149DBF40E2917C466C8C5361FC">
    <w:name w:val="625A07149DBF40E2917C466C8C5361FC"/>
  </w:style>
  <w:style w:type="paragraph" w:customStyle="1" w:styleId="2D1C82F3227447899168CB1D40978F4A">
    <w:name w:val="2D1C82F3227447899168CB1D40978F4A"/>
  </w:style>
  <w:style w:type="paragraph" w:customStyle="1" w:styleId="A60294BD77A84E538C7F7A3438350DFB">
    <w:name w:val="A60294BD77A84E538C7F7A3438350DFB"/>
    <w:rsid w:val="00326B91"/>
  </w:style>
  <w:style w:type="paragraph" w:customStyle="1" w:styleId="9BDE6B2BB45844A1AC1EE836D9FF020F">
    <w:name w:val="9BDE6B2BB45844A1AC1EE836D9FF020F"/>
    <w:rsid w:val="00326B91"/>
  </w:style>
  <w:style w:type="paragraph" w:customStyle="1" w:styleId="7548C98208DC4F769532A556608002E8">
    <w:name w:val="7548C98208DC4F769532A556608002E8"/>
    <w:rsid w:val="00326B91"/>
  </w:style>
  <w:style w:type="paragraph" w:customStyle="1" w:styleId="2CD4F96FA74B41128FF25A9BBD5DA3E2">
    <w:name w:val="2CD4F96FA74B41128FF25A9BBD5DA3E2"/>
    <w:rsid w:val="00326B91"/>
  </w:style>
  <w:style w:type="paragraph" w:customStyle="1" w:styleId="ED218368AC8046BEBE34B9D2FE2D1FE6">
    <w:name w:val="ED218368AC8046BEBE34B9D2FE2D1FE6"/>
    <w:rsid w:val="00326B91"/>
  </w:style>
  <w:style w:type="paragraph" w:customStyle="1" w:styleId="E5B1B7C72FD5424482E7815EE36827DA">
    <w:name w:val="E5B1B7C72FD5424482E7815EE36827DA"/>
    <w:rsid w:val="00326B91"/>
  </w:style>
  <w:style w:type="paragraph" w:customStyle="1" w:styleId="1988447605A5465993A03CA7B8D42DA5">
    <w:name w:val="1988447605A5465993A03CA7B8D42DA5"/>
    <w:rsid w:val="00326B91"/>
  </w:style>
  <w:style w:type="paragraph" w:customStyle="1" w:styleId="647C3972A19544DDAC8B4C75703860B4">
    <w:name w:val="647C3972A19544DDAC8B4C75703860B4"/>
    <w:rsid w:val="00326B91"/>
  </w:style>
  <w:style w:type="paragraph" w:customStyle="1" w:styleId="DDA33C2CA6A543D9A9D78F2F1777655B">
    <w:name w:val="DDA33C2CA6A543D9A9D78F2F1777655B"/>
    <w:rsid w:val="00326B91"/>
  </w:style>
  <w:style w:type="paragraph" w:customStyle="1" w:styleId="E4232056BD104488A9BED0DE910CC8BF">
    <w:name w:val="E4232056BD104488A9BED0DE910CC8BF"/>
    <w:rsid w:val="00326B91"/>
  </w:style>
  <w:style w:type="paragraph" w:customStyle="1" w:styleId="BD7E2DC16FAB432181C5DF07326D7AD1">
    <w:name w:val="BD7E2DC16FAB432181C5DF07326D7AD1"/>
    <w:rsid w:val="00326B91"/>
  </w:style>
  <w:style w:type="paragraph" w:customStyle="1" w:styleId="009786D6370E43DDB2BC561AA81D0FC2">
    <w:name w:val="009786D6370E43DDB2BC561AA81D0FC2"/>
    <w:rsid w:val="00326B91"/>
  </w:style>
  <w:style w:type="paragraph" w:customStyle="1" w:styleId="8AE248BB8BF94CBC83D4940D91CDCE7F">
    <w:name w:val="8AE248BB8BF94CBC83D4940D91CDCE7F"/>
    <w:rsid w:val="00326B91"/>
  </w:style>
  <w:style w:type="paragraph" w:customStyle="1" w:styleId="8210E9E2EEE54B29B7C85AC4D7B80D61">
    <w:name w:val="8210E9E2EEE54B29B7C85AC4D7B80D61"/>
    <w:rsid w:val="00326B91"/>
  </w:style>
  <w:style w:type="paragraph" w:customStyle="1" w:styleId="B059C48F6144420E9F98B58D8ED463CF">
    <w:name w:val="B059C48F6144420E9F98B58D8ED463CF"/>
    <w:rsid w:val="00326B91"/>
  </w:style>
  <w:style w:type="paragraph" w:customStyle="1" w:styleId="DDA05EFD7311482883C52ED58C7987C5">
    <w:name w:val="DDA05EFD7311482883C52ED58C7987C5"/>
    <w:rsid w:val="00326B91"/>
  </w:style>
  <w:style w:type="paragraph" w:customStyle="1" w:styleId="1077012DCDA54E15A6D9BC7BC8BA7F8E">
    <w:name w:val="1077012DCDA54E15A6D9BC7BC8BA7F8E"/>
    <w:rsid w:val="00326B91"/>
  </w:style>
  <w:style w:type="paragraph" w:customStyle="1" w:styleId="D83485DE75E745CAA05D9FBE1AC86B54">
    <w:name w:val="D83485DE75E745CAA05D9FBE1AC86B54"/>
    <w:rsid w:val="00326B91"/>
  </w:style>
  <w:style w:type="paragraph" w:customStyle="1" w:styleId="E5D4105DD2BC41AF9EF50D2AE28DF68D">
    <w:name w:val="E5D4105DD2BC41AF9EF50D2AE28DF68D"/>
    <w:rsid w:val="00326B91"/>
  </w:style>
  <w:style w:type="paragraph" w:customStyle="1" w:styleId="FBF8A52762FC49289B7659BD209C1A23">
    <w:name w:val="FBF8A52762FC49289B7659BD209C1A23"/>
    <w:rsid w:val="00326B91"/>
  </w:style>
  <w:style w:type="paragraph" w:customStyle="1" w:styleId="3827EBDA5DE041EEBD2DDA659960ACE3">
    <w:name w:val="3827EBDA5DE041EEBD2DDA659960ACE3"/>
    <w:rsid w:val="00326B91"/>
  </w:style>
  <w:style w:type="paragraph" w:customStyle="1" w:styleId="7F863F6BDDF24C6F93AEC0AFC37A127F">
    <w:name w:val="7F863F6BDDF24C6F93AEC0AFC37A127F"/>
    <w:rsid w:val="00326B91"/>
  </w:style>
  <w:style w:type="paragraph" w:customStyle="1" w:styleId="5BAE12B17C8047F7A1B0C1B4E05EC05F">
    <w:name w:val="5BAE12B17C8047F7A1B0C1B4E05EC05F"/>
    <w:rsid w:val="00326B91"/>
  </w:style>
  <w:style w:type="paragraph" w:customStyle="1" w:styleId="63001777A3754D5185ACE5CF0C28E7C6">
    <w:name w:val="63001777A3754D5185ACE5CF0C28E7C6"/>
    <w:rsid w:val="00326B91"/>
  </w:style>
  <w:style w:type="paragraph" w:customStyle="1" w:styleId="370B252B1BF040478BC8A3B9603B0AA0">
    <w:name w:val="370B252B1BF040478BC8A3B9603B0AA0"/>
    <w:rsid w:val="00326B91"/>
  </w:style>
  <w:style w:type="paragraph" w:customStyle="1" w:styleId="682BB578BFAB4EB1AB2B96AEDFD1A03E">
    <w:name w:val="682BB578BFAB4EB1AB2B96AEDFD1A03E"/>
    <w:rsid w:val="00326B91"/>
  </w:style>
  <w:style w:type="paragraph" w:customStyle="1" w:styleId="9FA26550329D4B61BB514C0BEE167739">
    <w:name w:val="9FA26550329D4B61BB514C0BEE167739"/>
    <w:rsid w:val="00326B91"/>
  </w:style>
  <w:style w:type="paragraph" w:customStyle="1" w:styleId="2EA821A59ECB4FFD9679AEDDBB6E66C7">
    <w:name w:val="2EA821A59ECB4FFD9679AEDDBB6E66C7"/>
    <w:rsid w:val="00326B91"/>
  </w:style>
  <w:style w:type="paragraph" w:customStyle="1" w:styleId="B2A6166282FC42D492826B04099C4EEC">
    <w:name w:val="B2A6166282FC42D492826B04099C4EEC"/>
    <w:rsid w:val="00326B91"/>
  </w:style>
  <w:style w:type="paragraph" w:customStyle="1" w:styleId="5B7FD1C38BB943C699A9AD1A1760E084">
    <w:name w:val="5B7FD1C38BB943C699A9AD1A1760E084"/>
    <w:rsid w:val="00326B91"/>
  </w:style>
  <w:style w:type="paragraph" w:customStyle="1" w:styleId="7CC5B6A2DEC542BE900543C4356891D6">
    <w:name w:val="7CC5B6A2DEC542BE900543C4356891D6"/>
    <w:rsid w:val="00326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3.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Vivid shapes event brochure </Template>
  <TotalTime>13</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2020-09-12T11:46:00Z</dcterms:created>
  <dcterms:modified xsi:type="dcterms:W3CDTF">2020-09-12T11:59:00Z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